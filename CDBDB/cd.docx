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D62" w:rsidRDefault="003A11EF">
      <w:pPr>
        <w:rPr>
          <w:lang w:val="es-ES"/>
        </w:rPr>
      </w:pPr>
      <w:bookmarkStart w:id="0" w:name="_GoBack"/>
      <w:bookmarkEnd w:id="0"/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7498715</wp:posOffset>
                </wp:positionV>
                <wp:extent cx="3324225" cy="1359535"/>
                <wp:effectExtent l="0" t="254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359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18E2" w:rsidRPr="006C18E2" w:rsidRDefault="006C18E2" w:rsidP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</w:pPr>
                            <w:r w:rsidRPr="006C18E2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  <w:t>Bases de Datos B</w:t>
                            </w:r>
                          </w:p>
                          <w:p w:rsidR="006C18E2" w:rsidRPr="003A11EF" w:rsidRDefault="003A11EF" w:rsidP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  <w:t>Súper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  <w:t xml:space="preserve"> Tiendas</w:t>
                            </w:r>
                          </w:p>
                          <w:p w:rsidR="006C18E2" w:rsidRPr="006C18E2" w:rsidRDefault="006C18E2" w:rsidP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</w:pPr>
                          </w:p>
                          <w:p w:rsidR="006C18E2" w:rsidRPr="003A11EF" w:rsidRDefault="003A11EF" w:rsidP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  <w:t>Julio Cesar Marín Cardona</w:t>
                            </w:r>
                          </w:p>
                          <w:p w:rsidR="006C18E2" w:rsidRPr="003A11EF" w:rsidRDefault="003A11EF" w:rsidP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  <w:t>Ra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419"/>
                              </w:rPr>
                              <w:t>fél Alejandro Rentería Gómez</w:t>
                            </w:r>
                          </w:p>
                          <w:p w:rsidR="006C18E2" w:rsidRPr="006C18E2" w:rsidRDefault="006C18E2" w:rsidP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</w:pPr>
                          </w:p>
                          <w:p w:rsidR="006C18E2" w:rsidRPr="006C18E2" w:rsidRDefault="006C18E2" w:rsidP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</w:pPr>
                            <w:r w:rsidRPr="006C18E2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18"/>
                                <w:szCs w:val="20"/>
                                <w:lang w:val="es-MX"/>
                              </w:rPr>
                              <w:t>Semestre: 2017-2018/II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9.3pt;margin-top:590.45pt;width:261.75pt;height:10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W7DtwIAALs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" filled="f" stroked="f">
                <v:textbox>
                  <w:txbxContent>
                    <w:p w:rsidR="006C18E2" w:rsidRPr="006C18E2" w:rsidRDefault="006C18E2" w:rsidP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</w:pPr>
                      <w:r w:rsidRPr="006C18E2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  <w:t>Bases de Datos B</w:t>
                      </w:r>
                    </w:p>
                    <w:p w:rsidR="006C18E2" w:rsidRPr="003A11EF" w:rsidRDefault="003A11EF" w:rsidP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  <w:t>Súper</w:t>
                      </w: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  <w:t xml:space="preserve"> Tiendas</w:t>
                      </w:r>
                    </w:p>
                    <w:p w:rsidR="006C18E2" w:rsidRPr="006C18E2" w:rsidRDefault="006C18E2" w:rsidP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</w:pPr>
                    </w:p>
                    <w:p w:rsidR="006C18E2" w:rsidRPr="003A11EF" w:rsidRDefault="003A11EF" w:rsidP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  <w:t>Julio Cesar Marín Cardona</w:t>
                      </w:r>
                    </w:p>
                    <w:p w:rsidR="006C18E2" w:rsidRPr="003A11EF" w:rsidRDefault="003A11EF" w:rsidP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  <w:t>Ra</w:t>
                      </w: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419"/>
                        </w:rPr>
                        <w:t>fél Alejandro Rentería Gómez</w:t>
                      </w:r>
                    </w:p>
                    <w:p w:rsidR="006C18E2" w:rsidRPr="006C18E2" w:rsidRDefault="006C18E2" w:rsidP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</w:pPr>
                    </w:p>
                    <w:p w:rsidR="006C18E2" w:rsidRPr="006C18E2" w:rsidRDefault="006C18E2" w:rsidP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</w:pPr>
                      <w:r w:rsidRPr="006C18E2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18"/>
                          <w:szCs w:val="20"/>
                          <w:lang w:val="es-MX"/>
                        </w:rPr>
                        <w:t>Semestre: 2017-2018/II</w:t>
                      </w:r>
                    </w:p>
                  </w:txbxContent>
                </v:textbox>
              </v:shape>
            </w:pict>
          </mc:Fallback>
        </mc:AlternateContent>
      </w:r>
      <w:r w:rsidR="00DB4566">
        <w:rPr>
          <w:noProof/>
          <w:lang w:val="es-MX" w:eastAsia="es-MX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3702050</wp:posOffset>
            </wp:positionH>
            <wp:positionV relativeFrom="paragraph">
              <wp:posOffset>6187440</wp:posOffset>
            </wp:positionV>
            <wp:extent cx="753110" cy="932815"/>
            <wp:effectExtent l="0" t="0" r="0" b="0"/>
            <wp:wrapThrough wrapText="bothSides">
              <wp:wrapPolygon edited="0">
                <wp:start x="8196" y="882"/>
                <wp:lineTo x="4371" y="5293"/>
                <wp:lineTo x="1093" y="8381"/>
                <wp:lineTo x="2732" y="16321"/>
                <wp:lineTo x="7649" y="18968"/>
                <wp:lineTo x="8742" y="19850"/>
                <wp:lineTo x="13113" y="19850"/>
                <wp:lineTo x="14206" y="18968"/>
                <wp:lineTo x="19123" y="16321"/>
                <wp:lineTo x="20762" y="8381"/>
                <wp:lineTo x="13113" y="882"/>
                <wp:lineTo x="8196" y="882"/>
              </wp:wrapPolygon>
            </wp:wrapThrough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F2A55"/>
                        </a:clrFrom>
                        <a:clrTo>
                          <a:srgbClr val="0F2A55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566">
        <w:rPr>
          <w:noProof/>
          <w:lang w:val="es-MX" w:eastAsia="es-MX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918845</wp:posOffset>
            </wp:positionH>
            <wp:positionV relativeFrom="paragraph">
              <wp:posOffset>6241415</wp:posOffset>
            </wp:positionV>
            <wp:extent cx="960120" cy="748665"/>
            <wp:effectExtent l="0" t="0" r="0" b="0"/>
            <wp:wrapThrough wrapText="bothSides">
              <wp:wrapPolygon edited="0">
                <wp:start x="0" y="0"/>
                <wp:lineTo x="0" y="20885"/>
                <wp:lineTo x="21000" y="20885"/>
                <wp:lineTo x="21000" y="0"/>
                <wp:lineTo x="0" y="0"/>
              </wp:wrapPolygon>
            </wp:wrapThrough>
            <wp:docPr id="18" name="Imagen 1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566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1503045</wp:posOffset>
                </wp:positionH>
                <wp:positionV relativeFrom="paragraph">
                  <wp:posOffset>4959985</wp:posOffset>
                </wp:positionV>
                <wp:extent cx="2465705" cy="1428115"/>
                <wp:effectExtent l="0" t="0" r="3175" b="3175"/>
                <wp:wrapNone/>
                <wp:docPr id="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142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B5D62" w:rsidRPr="006C18E2" w:rsidRDefault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6C18E2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  <w:t>Universidad Autónoma de San Luis Potosí.</w:t>
                            </w:r>
                          </w:p>
                          <w:p w:rsidR="006C18E2" w:rsidRPr="006C18E2" w:rsidRDefault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:rsidR="006C18E2" w:rsidRPr="006C18E2" w:rsidRDefault="006C18E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C18E2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Área de ciencias de la computación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18.35pt;margin-top:390.55pt;width:194.15pt;height:1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xnVuQIAAMI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" filled="f" stroked="f">
                <v:textbox>
                  <w:txbxContent>
                    <w:p w:rsidR="003B5D62" w:rsidRPr="006C18E2" w:rsidRDefault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  <w:r w:rsidRPr="006C18E2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  <w:t>Universidad Autónoma de San Luis Potosí.</w:t>
                      </w:r>
                    </w:p>
                    <w:p w:rsidR="006C18E2" w:rsidRPr="006C18E2" w:rsidRDefault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s-MX"/>
                        </w:rPr>
                      </w:pPr>
                    </w:p>
                    <w:p w:rsidR="006C18E2" w:rsidRPr="006C18E2" w:rsidRDefault="006C18E2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6C18E2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Área de ciencias de la computación</w:t>
                      </w:r>
                    </w:p>
                  </w:txbxContent>
                </v:textbox>
              </v:shape>
            </w:pict>
          </mc:Fallback>
        </mc:AlternateContent>
      </w:r>
      <w:r w:rsidR="00DB4566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4611370</wp:posOffset>
                </wp:positionV>
                <wp:extent cx="4114800" cy="4114800"/>
                <wp:effectExtent l="19050" t="20320" r="19050" b="17780"/>
                <wp:wrapNone/>
                <wp:docPr id="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4114800"/>
                        </a:xfrm>
                        <a:prstGeom prst="ellipse">
                          <a:avLst/>
                        </a:prstGeom>
                        <a:solidFill>
                          <a:srgbClr val="0C2D56"/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23351E" id="Oval 13" o:spid="_x0000_s1026" style="position:absolute;margin-left:54pt;margin-top:363.1pt;width:324pt;height:3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" fillcolor="#0c2d56" strokecolor="#969696" strokeweight="2.25pt"/>
            </w:pict>
          </mc:Fallback>
        </mc:AlternateContent>
      </w:r>
      <w:r w:rsidR="00DB4566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5920740</wp:posOffset>
                </wp:positionV>
                <wp:extent cx="1481455" cy="1481455"/>
                <wp:effectExtent l="19050" t="15240" r="23495" b="17780"/>
                <wp:wrapNone/>
                <wp:docPr id="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1455" cy="148145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28575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C8CDE4" id="Oval 14" o:spid="_x0000_s1026" style="position:absolute;margin-left:157.5pt;margin-top:466.2pt;width:116.65pt;height:1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" fillcolor="white [3212]" strokecolor="#969696" strokeweight="2.25pt"/>
            </w:pict>
          </mc:Fallback>
        </mc:AlternateContent>
      </w:r>
    </w:p>
    <w:sectPr w:rsidR="003B5D62" w:rsidSect="003B5D62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E2"/>
    <w:rsid w:val="000606F2"/>
    <w:rsid w:val="00146718"/>
    <w:rsid w:val="0016375A"/>
    <w:rsid w:val="003A11EF"/>
    <w:rsid w:val="003B5D62"/>
    <w:rsid w:val="006C18E2"/>
    <w:rsid w:val="00D87449"/>
    <w:rsid w:val="00D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1e3c,#0c2d56"/>
    </o:shapedefaults>
    <o:shapelayout v:ext="edit">
      <o:idmap v:ext="edit" data="1"/>
    </o:shapelayout>
  </w:shapeDefaults>
  <w:decimalSymbol w:val=","/>
  <w:listSeparator w:val=";"/>
  <w15:docId w15:val="{5EF55BB6-8CB7-4DB4-9D05-FB5076AE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pbs.twimg.com/profile_images/466931985760268288/XBnd3L02.jpe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%20Mrn\AppData\Roaming\Microsoft\Templates\Portadas%20para%20CD%20(funciona%20con%20Avery%20582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511FB3-E04A-41DC-9676-FA67A091DC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Portadas para CD (funciona con Avery 5824).dotx</Template>
  <TotalTime>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Delgado</dc:creator>
  <cp:keywords/>
  <dc:description/>
  <cp:lastModifiedBy>Gerardo Marin Cardona</cp:lastModifiedBy>
  <cp:revision>3</cp:revision>
  <dcterms:created xsi:type="dcterms:W3CDTF">2018-05-20T14:36:00Z</dcterms:created>
  <dcterms:modified xsi:type="dcterms:W3CDTF">2018-05-25T02:51:00Z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TC010130013082</vt:lpwstr>
  </property>
</Properties>
</file>